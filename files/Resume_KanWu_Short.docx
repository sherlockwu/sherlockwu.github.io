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4589" w14:textId="0D3546CA" w:rsidR="00712D34" w:rsidRDefault="009932C3" w:rsidP="007A4CE1">
      <w:pPr>
        <w:pStyle w:val="Name"/>
      </w:pPr>
      <w:r>
        <w:t>Kan</w:t>
      </w:r>
      <w:r w:rsidR="00744294">
        <w:t xml:space="preserve"> </w:t>
      </w:r>
      <w:r>
        <w:t>Wu</w:t>
      </w:r>
    </w:p>
    <w:p w14:paraId="1BA6DCAC" w14:textId="2EEF9EE2" w:rsidR="00AF0D9A" w:rsidRDefault="00053321" w:rsidP="007A4CE1">
      <w:pPr>
        <w:pStyle w:val="Name"/>
        <w:rPr>
          <w:b w:val="0"/>
          <w:caps w:val="0"/>
          <w:spacing w:val="0"/>
          <w:sz w:val="22"/>
        </w:rPr>
      </w:pPr>
      <w:r>
        <w:rPr>
          <w:b w:val="0"/>
          <w:caps w:val="0"/>
          <w:spacing w:val="0"/>
          <w:sz w:val="22"/>
        </w:rPr>
        <w:t xml:space="preserve">PhD Candidate, </w:t>
      </w:r>
      <w:r w:rsidR="00AF0D9A">
        <w:rPr>
          <w:b w:val="0"/>
          <w:caps w:val="0"/>
          <w:spacing w:val="0"/>
          <w:sz w:val="22"/>
        </w:rPr>
        <w:t>University of Wisconsin – Madison</w:t>
      </w:r>
      <w:r w:rsidR="006F378E">
        <w:rPr>
          <w:b w:val="0"/>
          <w:caps w:val="0"/>
          <w:spacing w:val="0"/>
          <w:sz w:val="22"/>
        </w:rPr>
        <w:t xml:space="preserve">, </w:t>
      </w:r>
      <w:r w:rsidR="00254895">
        <w:rPr>
          <w:rFonts w:hint="eastAsia"/>
          <w:b w:val="0"/>
          <w:caps w:val="0"/>
          <w:spacing w:val="0"/>
          <w:sz w:val="22"/>
          <w:lang w:eastAsia="zh-CN"/>
        </w:rPr>
        <w:t>C</w:t>
      </w:r>
      <w:r w:rsidR="00254895">
        <w:rPr>
          <w:b w:val="0"/>
          <w:caps w:val="0"/>
          <w:spacing w:val="0"/>
          <w:sz w:val="22"/>
        </w:rPr>
        <w:t>omputer Sciences</w:t>
      </w:r>
    </w:p>
    <w:p w14:paraId="2D959AEE" w14:textId="07761182" w:rsidR="00074C52" w:rsidRDefault="00AF0D9A" w:rsidP="00074C52">
      <w:pPr>
        <w:pStyle w:val="Name"/>
        <w:rPr>
          <w:rStyle w:val="Hyperlink"/>
          <w:b w:val="0"/>
          <w:caps w:val="0"/>
          <w:spacing w:val="0"/>
          <w:sz w:val="22"/>
        </w:rPr>
      </w:pPr>
      <w:r>
        <w:rPr>
          <w:b w:val="0"/>
          <w:caps w:val="0"/>
          <w:spacing w:val="0"/>
          <w:sz w:val="22"/>
        </w:rPr>
        <w:t xml:space="preserve">Email: </w:t>
      </w:r>
      <w:hyperlink r:id="rId8" w:history="1">
        <w:r w:rsidRPr="00C66065">
          <w:rPr>
            <w:rStyle w:val="Hyperlink"/>
            <w:b w:val="0"/>
            <w:caps w:val="0"/>
            <w:spacing w:val="0"/>
            <w:sz w:val="22"/>
          </w:rPr>
          <w:t>kanwu@cs.wisc.edu</w:t>
        </w:r>
      </w:hyperlink>
      <w:r>
        <w:rPr>
          <w:b w:val="0"/>
          <w:caps w:val="0"/>
          <w:spacing w:val="0"/>
          <w:sz w:val="22"/>
        </w:rPr>
        <w:t>, Homepage:</w:t>
      </w:r>
      <w:r w:rsidR="009932C3">
        <w:rPr>
          <w:b w:val="0"/>
          <w:caps w:val="0"/>
          <w:spacing w:val="0"/>
          <w:sz w:val="22"/>
        </w:rPr>
        <w:t xml:space="preserve"> </w:t>
      </w:r>
      <w:hyperlink r:id="rId9" w:history="1">
        <w:r w:rsidR="00254895" w:rsidRPr="00C66065">
          <w:rPr>
            <w:rStyle w:val="Hyperlink"/>
            <w:b w:val="0"/>
            <w:caps w:val="0"/>
            <w:spacing w:val="0"/>
            <w:sz w:val="22"/>
          </w:rPr>
          <w:t>http://pages.cs.wisc.edu/~kanwu</w:t>
        </w:r>
      </w:hyperlink>
    </w:p>
    <w:p w14:paraId="091B4EEB" w14:textId="45C46E67" w:rsidR="006A40A2" w:rsidRPr="006A40A2" w:rsidRDefault="003F420B" w:rsidP="006F378E">
      <w:pPr>
        <w:pStyle w:val="Heading1"/>
        <w:spacing w:before="360" w:after="240" w:line="240" w:lineRule="exact"/>
      </w:pPr>
      <w:r>
        <w:t>EDUCATION</w:t>
      </w:r>
    </w:p>
    <w:p w14:paraId="77AF4258" w14:textId="42CAACE4" w:rsidR="0014489A" w:rsidRPr="000E09DE" w:rsidRDefault="00744294" w:rsidP="006F378E">
      <w:pPr>
        <w:pStyle w:val="Header"/>
        <w:spacing w:line="240" w:lineRule="exact"/>
        <w:rPr>
          <w:b/>
          <w:bCs/>
        </w:rPr>
      </w:pPr>
      <w:r w:rsidRPr="000E09DE">
        <w:rPr>
          <w:b/>
          <w:bCs/>
        </w:rPr>
        <w:t>Ph.D. in Computer Science</w:t>
      </w:r>
      <w:r w:rsidR="003F2C7B">
        <w:rPr>
          <w:b/>
          <w:bCs/>
        </w:rPr>
        <w:t>, UW-Madison</w:t>
      </w:r>
      <w:r w:rsidR="006A40A2" w:rsidRPr="000E09DE">
        <w:rPr>
          <w:b/>
          <w:bCs/>
        </w:rPr>
        <w:t xml:space="preserve"> / 201</w:t>
      </w:r>
      <w:r w:rsidR="009932C3">
        <w:rPr>
          <w:b/>
          <w:bCs/>
        </w:rPr>
        <w:t>6</w:t>
      </w:r>
      <w:r w:rsidR="006A40A2" w:rsidRPr="000E09DE">
        <w:rPr>
          <w:b/>
          <w:bCs/>
        </w:rPr>
        <w:t>.09 – 2022.0</w:t>
      </w:r>
      <w:r w:rsidR="00053321">
        <w:rPr>
          <w:b/>
          <w:bCs/>
        </w:rPr>
        <w:t>7</w:t>
      </w:r>
      <w:r w:rsidR="006A40A2" w:rsidRPr="000E09DE">
        <w:rPr>
          <w:b/>
          <w:bCs/>
        </w:rPr>
        <w:t xml:space="preserve"> (expected)</w:t>
      </w:r>
    </w:p>
    <w:p w14:paraId="28CB1A53" w14:textId="7DCD2B20" w:rsidR="00A4067D" w:rsidRDefault="005D61EE" w:rsidP="005D61EE">
      <w:pPr>
        <w:spacing w:after="120" w:line="240" w:lineRule="auto"/>
      </w:pPr>
      <w:r>
        <w:t xml:space="preserve">    </w:t>
      </w:r>
      <w:r w:rsidR="006F378E" w:rsidRPr="00A84D51">
        <w:t>A</w:t>
      </w:r>
      <w:r w:rsidR="00A84D51" w:rsidRPr="00A84D51">
        <w:t>dvis</w:t>
      </w:r>
      <w:r>
        <w:t xml:space="preserve">ors: </w:t>
      </w:r>
      <w:r w:rsidR="009932C3" w:rsidRPr="009932C3">
        <w:t xml:space="preserve">Andrea </w:t>
      </w:r>
      <w:proofErr w:type="spellStart"/>
      <w:r w:rsidR="009932C3" w:rsidRPr="009932C3">
        <w:t>Arpaci-Dusseau</w:t>
      </w:r>
      <w:proofErr w:type="spellEnd"/>
      <w:r w:rsidR="009932C3" w:rsidRPr="009932C3">
        <w:t xml:space="preserve"> and </w:t>
      </w:r>
      <w:proofErr w:type="spellStart"/>
      <w:r w:rsidR="009932C3" w:rsidRPr="009932C3">
        <w:t>Remzi</w:t>
      </w:r>
      <w:proofErr w:type="spellEnd"/>
      <w:r w:rsidR="009932C3" w:rsidRPr="009932C3">
        <w:t xml:space="preserve"> </w:t>
      </w:r>
      <w:proofErr w:type="spellStart"/>
      <w:r w:rsidR="009932C3" w:rsidRPr="009932C3">
        <w:t>Arpaci-Dusseau</w:t>
      </w:r>
      <w:proofErr w:type="spellEnd"/>
      <w:r w:rsidR="00053321">
        <w:br/>
      </w:r>
      <w:r>
        <w:t xml:space="preserve">    </w:t>
      </w:r>
      <w:r w:rsidR="00A4067D">
        <w:t>Areas: Storage System, Databases (Focus: Persistent Memory, Caching, Multi-tenancy)</w:t>
      </w:r>
    </w:p>
    <w:p w14:paraId="58950893" w14:textId="77777777" w:rsidR="005D61EE" w:rsidRDefault="00191C4A" w:rsidP="005D61EE">
      <w:pPr>
        <w:pStyle w:val="Header"/>
        <w:rPr>
          <w:b/>
          <w:bCs/>
        </w:rPr>
      </w:pPr>
      <w:r>
        <w:rPr>
          <w:b/>
          <w:bCs/>
        </w:rPr>
        <w:t>M</w:t>
      </w:r>
      <w:r w:rsidRPr="000E09DE">
        <w:rPr>
          <w:b/>
          <w:bCs/>
        </w:rPr>
        <w:t>.</w:t>
      </w:r>
      <w:r>
        <w:rPr>
          <w:b/>
          <w:bCs/>
        </w:rPr>
        <w:t>S</w:t>
      </w:r>
      <w:r w:rsidRPr="000E09DE">
        <w:rPr>
          <w:b/>
          <w:bCs/>
        </w:rPr>
        <w:t>. in Computer Science</w:t>
      </w:r>
      <w:r>
        <w:rPr>
          <w:b/>
          <w:bCs/>
        </w:rPr>
        <w:t>, UW-Madison</w:t>
      </w:r>
      <w:r w:rsidRPr="000E09DE">
        <w:rPr>
          <w:b/>
          <w:bCs/>
        </w:rPr>
        <w:t xml:space="preserve"> / 201</w:t>
      </w:r>
      <w:r>
        <w:rPr>
          <w:b/>
          <w:bCs/>
        </w:rPr>
        <w:t>6</w:t>
      </w:r>
      <w:r w:rsidRPr="000E09DE">
        <w:rPr>
          <w:b/>
          <w:bCs/>
        </w:rPr>
        <w:t xml:space="preserve"> – 202</w:t>
      </w:r>
      <w:r>
        <w:rPr>
          <w:b/>
          <w:bCs/>
        </w:rPr>
        <w:t>0</w:t>
      </w:r>
    </w:p>
    <w:p w14:paraId="137F3330" w14:textId="65571D3D" w:rsidR="0095100C" w:rsidRDefault="00A84D51" w:rsidP="005D61EE">
      <w:pPr>
        <w:pStyle w:val="Header"/>
      </w:pPr>
      <w:r w:rsidRPr="000E09DE">
        <w:rPr>
          <w:b/>
          <w:bCs/>
        </w:rPr>
        <w:t>B.</w:t>
      </w:r>
      <w:r w:rsidR="009932C3">
        <w:rPr>
          <w:b/>
          <w:bCs/>
        </w:rPr>
        <w:t>E</w:t>
      </w:r>
      <w:r w:rsidRPr="000E09DE">
        <w:rPr>
          <w:b/>
          <w:bCs/>
        </w:rPr>
        <w:t>.</w:t>
      </w:r>
      <w:r w:rsidR="009D08F0">
        <w:rPr>
          <w:b/>
          <w:bCs/>
        </w:rPr>
        <w:t xml:space="preserve"> </w:t>
      </w:r>
      <w:r w:rsidR="003F2C7B">
        <w:rPr>
          <w:b/>
          <w:bCs/>
        </w:rPr>
        <w:t>U</w:t>
      </w:r>
      <w:r w:rsidR="009932C3">
        <w:rPr>
          <w:b/>
          <w:bCs/>
        </w:rPr>
        <w:t xml:space="preserve">niversity of Science and </w:t>
      </w:r>
      <w:r w:rsidR="009932C3">
        <w:rPr>
          <w:b/>
          <w:bCs/>
          <w:lang w:eastAsia="zh-CN"/>
        </w:rPr>
        <w:t>Technology of China</w:t>
      </w:r>
      <w:r w:rsidR="006A40A2" w:rsidRPr="000E09DE">
        <w:rPr>
          <w:b/>
          <w:bCs/>
        </w:rPr>
        <w:t xml:space="preserve"> / 201</w:t>
      </w:r>
      <w:r w:rsidR="009932C3">
        <w:rPr>
          <w:b/>
          <w:bCs/>
        </w:rPr>
        <w:t>2</w:t>
      </w:r>
      <w:r w:rsidR="006A40A2" w:rsidRPr="000E09DE">
        <w:rPr>
          <w:b/>
          <w:bCs/>
        </w:rPr>
        <w:t xml:space="preserve"> – 201</w:t>
      </w:r>
      <w:r w:rsidR="009932C3">
        <w:rPr>
          <w:b/>
          <w:bCs/>
        </w:rPr>
        <w:t>6</w:t>
      </w:r>
      <w:r w:rsidR="005D61EE">
        <w:rPr>
          <w:b/>
          <w:bCs/>
        </w:rPr>
        <w:t xml:space="preserve"> </w:t>
      </w:r>
      <w:r w:rsidR="00254895">
        <w:rPr>
          <w:rFonts w:hint="eastAsia"/>
          <w:lang w:eastAsia="zh-CN"/>
        </w:rPr>
        <w:t>Out</w:t>
      </w:r>
      <w:r w:rsidR="00254895">
        <w:rPr>
          <w:lang w:eastAsia="zh-CN"/>
        </w:rPr>
        <w:t>standing Graduate</w:t>
      </w:r>
    </w:p>
    <w:p w14:paraId="1A3D362C" w14:textId="2582BFC3" w:rsidR="006A40A2" w:rsidRPr="006A40A2" w:rsidRDefault="004C0B75" w:rsidP="00CD49B0">
      <w:pPr>
        <w:pStyle w:val="Heading1"/>
        <w:spacing w:before="360" w:after="120" w:line="240" w:lineRule="auto"/>
      </w:pPr>
      <w:r>
        <w:t xml:space="preserve">RESEARCH </w:t>
      </w:r>
      <w:r w:rsidR="00CD218F">
        <w:t>EXPERIENCE</w:t>
      </w:r>
    </w:p>
    <w:p w14:paraId="29124358" w14:textId="62A19574" w:rsidR="0095100C" w:rsidRPr="00342FB7" w:rsidRDefault="00781833" w:rsidP="002B5B86">
      <w:pPr>
        <w:pStyle w:val="Header"/>
        <w:rPr>
          <w:b/>
          <w:bCs/>
        </w:rPr>
      </w:pPr>
      <w:r>
        <w:rPr>
          <w:b/>
          <w:bCs/>
        </w:rPr>
        <w:t xml:space="preserve">Multi-tenant </w:t>
      </w:r>
      <w:r w:rsidR="0086501C">
        <w:rPr>
          <w:b/>
          <w:bCs/>
        </w:rPr>
        <w:t xml:space="preserve">Persistent Memory </w:t>
      </w:r>
      <w:r>
        <w:rPr>
          <w:b/>
          <w:bCs/>
        </w:rPr>
        <w:t>Caching</w:t>
      </w:r>
      <w:r w:rsidR="0086501C">
        <w:rPr>
          <w:b/>
          <w:bCs/>
        </w:rPr>
        <w:t xml:space="preserve"> (</w:t>
      </w:r>
      <w:r w:rsidR="00191C4A">
        <w:rPr>
          <w:b/>
          <w:bCs/>
        </w:rPr>
        <w:t>FAST’22</w:t>
      </w:r>
      <w:r w:rsidR="0086501C">
        <w:rPr>
          <w:b/>
          <w:bCs/>
        </w:rPr>
        <w:t>)</w:t>
      </w:r>
    </w:p>
    <w:p w14:paraId="180D0A7F" w14:textId="4D64B8D4" w:rsidR="00074C52" w:rsidRDefault="00191C4A" w:rsidP="00074C52">
      <w:pPr>
        <w:spacing w:after="120" w:line="240" w:lineRule="auto"/>
        <w:ind w:left="270"/>
      </w:pPr>
      <w:r>
        <w:t>Developed</w:t>
      </w:r>
      <w:r w:rsidR="00781833" w:rsidRPr="00781833">
        <w:t xml:space="preserve"> </w:t>
      </w:r>
      <w:proofErr w:type="spellStart"/>
      <w:r w:rsidR="00A4067D">
        <w:t>NyxCache</w:t>
      </w:r>
      <w:proofErr w:type="spellEnd"/>
      <w:r w:rsidR="00A4067D">
        <w:t xml:space="preserve">, </w:t>
      </w:r>
      <w:r w:rsidR="00781833" w:rsidRPr="00781833">
        <w:t>a</w:t>
      </w:r>
      <w:r w:rsidR="00A4067D">
        <w:t>n access regulation framework for</w:t>
      </w:r>
      <w:r w:rsidR="00781833" w:rsidRPr="00781833">
        <w:t xml:space="preserve"> </w:t>
      </w:r>
      <w:r>
        <w:t xml:space="preserve">multi-tenant </w:t>
      </w:r>
      <w:r w:rsidR="0086501C">
        <w:t xml:space="preserve">persistent memory </w:t>
      </w:r>
      <w:r w:rsidR="00781833" w:rsidRPr="00781833">
        <w:t xml:space="preserve">caching that </w:t>
      </w:r>
      <w:r w:rsidR="00A4067D">
        <w:t xml:space="preserve">supports </w:t>
      </w:r>
      <w:r w:rsidR="00B94F1F">
        <w:t xml:space="preserve">light-weight access regulation, per-cache resource usage estimation and inter-cache interference analysis. Built important sharing policies such as </w:t>
      </w:r>
      <w:r>
        <w:t>resource-limit</w:t>
      </w:r>
      <w:r w:rsidR="00B94F1F">
        <w:t>ing</w:t>
      </w:r>
      <w:r>
        <w:t xml:space="preserve">, </w:t>
      </w:r>
      <w:r w:rsidR="0086501C">
        <w:t>QoS</w:t>
      </w:r>
      <w:r w:rsidR="00B94F1F">
        <w:t>-awareness</w:t>
      </w:r>
      <w:r w:rsidR="0086501C">
        <w:t>, fair</w:t>
      </w:r>
      <w:r w:rsidR="00B94F1F">
        <w:t xml:space="preserve"> slowdown,</w:t>
      </w:r>
      <w:r w:rsidR="0086501C">
        <w:t xml:space="preserve"> and proportional sharing. </w:t>
      </w:r>
    </w:p>
    <w:p w14:paraId="76CD2D4C" w14:textId="419E7051" w:rsidR="00191C4A" w:rsidRPr="00342FB7" w:rsidRDefault="00B94F1F" w:rsidP="00191C4A">
      <w:pPr>
        <w:pStyle w:val="Header"/>
        <w:rPr>
          <w:b/>
          <w:bCs/>
        </w:rPr>
      </w:pPr>
      <w:r>
        <w:rPr>
          <w:b/>
          <w:bCs/>
        </w:rPr>
        <w:t>Augmenting Classic</w:t>
      </w:r>
      <w:r w:rsidR="00191C4A" w:rsidRPr="008B5B07">
        <w:rPr>
          <w:b/>
          <w:bCs/>
        </w:rPr>
        <w:t xml:space="preserve"> Caching for </w:t>
      </w:r>
      <w:r w:rsidR="00191C4A">
        <w:rPr>
          <w:b/>
          <w:bCs/>
        </w:rPr>
        <w:t>Persistent Memory</w:t>
      </w:r>
      <w:r w:rsidR="00191C4A" w:rsidRPr="008B5B07">
        <w:rPr>
          <w:b/>
          <w:bCs/>
        </w:rPr>
        <w:t xml:space="preserve"> Hierarchies</w:t>
      </w:r>
      <w:r w:rsidR="00191C4A">
        <w:rPr>
          <w:b/>
          <w:bCs/>
        </w:rPr>
        <w:t xml:space="preserve"> (FAST’21, NVM</w:t>
      </w:r>
      <w:r w:rsidR="00B62C91">
        <w:rPr>
          <w:b/>
          <w:bCs/>
        </w:rPr>
        <w:t>W</w:t>
      </w:r>
      <w:r w:rsidR="00191C4A">
        <w:rPr>
          <w:b/>
          <w:bCs/>
        </w:rPr>
        <w:t>’21)</w:t>
      </w:r>
    </w:p>
    <w:p w14:paraId="5FDCC6AB" w14:textId="36A32FBC" w:rsidR="00191C4A" w:rsidRPr="00191C4A" w:rsidRDefault="0096326F" w:rsidP="00191C4A">
      <w:pPr>
        <w:spacing w:after="120" w:line="240" w:lineRule="auto"/>
        <w:ind w:left="270"/>
      </w:pPr>
      <w:r w:rsidRPr="0096326F">
        <w:t xml:space="preserve">Proposed </w:t>
      </w:r>
      <w:r w:rsidR="00053321">
        <w:t xml:space="preserve">read-around mechanism and associated policies, </w:t>
      </w:r>
      <w:r w:rsidRPr="0096326F">
        <w:t xml:space="preserve">a novel approach to automatically </w:t>
      </w:r>
      <w:r w:rsidR="00B94F1F">
        <w:t>augment</w:t>
      </w:r>
      <w:r w:rsidRPr="0096326F">
        <w:t xml:space="preserve"> </w:t>
      </w:r>
      <w:r w:rsidR="00B94F1F">
        <w:t xml:space="preserve">classic </w:t>
      </w:r>
      <w:r w:rsidRPr="0096326F">
        <w:t xml:space="preserve">caching to </w:t>
      </w:r>
      <w:r w:rsidR="00B94F1F">
        <w:t>exploit</w:t>
      </w:r>
      <w:r w:rsidRPr="0096326F">
        <w:t xml:space="preserve"> combined-peak</w:t>
      </w:r>
      <w:r w:rsidR="00B94F1F">
        <w:t xml:space="preserve"> (vs. cache device only)</w:t>
      </w:r>
      <w:r w:rsidRPr="0096326F">
        <w:t xml:space="preserve"> performance from modern storage hierarchies with emerging devices</w:t>
      </w:r>
      <w:r>
        <w:t xml:space="preserve"> </w:t>
      </w:r>
      <w:r w:rsidR="00191C4A" w:rsidRPr="00342FB7">
        <w:t>(e.g., Optane DC P</w:t>
      </w:r>
      <w:r w:rsidR="00053321">
        <w:t>ersistent Memory</w:t>
      </w:r>
      <w:r w:rsidR="00191C4A" w:rsidRPr="00342FB7">
        <w:t>, Optane SSD</w:t>
      </w:r>
      <w:r w:rsidR="00191C4A">
        <w:rPr>
          <w:rFonts w:hint="eastAsia"/>
          <w:lang w:eastAsia="zh-CN"/>
        </w:rPr>
        <w:t>,</w:t>
      </w:r>
      <w:r w:rsidR="00191C4A">
        <w:rPr>
          <w:lang w:eastAsia="zh-CN"/>
        </w:rPr>
        <w:t xml:space="preserve"> Flash SSD</w:t>
      </w:r>
      <w:r w:rsidR="00191C4A" w:rsidRPr="00342FB7">
        <w:rPr>
          <w:rFonts w:hint="eastAsia"/>
          <w:lang w:eastAsia="zh-CN"/>
        </w:rPr>
        <w:t>)</w:t>
      </w:r>
      <w:r w:rsidR="00191C4A" w:rsidRPr="00342FB7">
        <w:t>.</w:t>
      </w:r>
    </w:p>
    <w:p w14:paraId="1CBFFF76" w14:textId="5EAD1D7F" w:rsidR="000E09DE" w:rsidRDefault="00342FB7" w:rsidP="00531A4A">
      <w:pPr>
        <w:pStyle w:val="Header"/>
      </w:pPr>
      <w:r w:rsidRPr="00342FB7">
        <w:rPr>
          <w:b/>
          <w:bCs/>
        </w:rPr>
        <w:t xml:space="preserve">Building Search Engines for Tiny Memory and Flash Hierarchies </w:t>
      </w:r>
      <w:r w:rsidR="00FF0A8E">
        <w:rPr>
          <w:b/>
          <w:bCs/>
        </w:rPr>
        <w:t>(FAST’20)</w:t>
      </w:r>
    </w:p>
    <w:p w14:paraId="50B888C7" w14:textId="0373B280" w:rsidR="006D420C" w:rsidRDefault="000132B5" w:rsidP="003F420B">
      <w:pPr>
        <w:spacing w:after="120" w:line="240" w:lineRule="auto"/>
        <w:ind w:left="270"/>
      </w:pPr>
      <w:r>
        <w:t>Developed</w:t>
      </w:r>
      <w:r w:rsidR="00342FB7" w:rsidRPr="00342FB7">
        <w:t xml:space="preserve"> </w:t>
      </w:r>
      <w:proofErr w:type="spellStart"/>
      <w:r w:rsidR="00B94F1F">
        <w:t>WiSer</w:t>
      </w:r>
      <w:proofErr w:type="spellEnd"/>
      <w:r w:rsidR="00B94F1F">
        <w:t xml:space="preserve">, </w:t>
      </w:r>
      <w:r w:rsidR="00342FB7" w:rsidRPr="00342FB7">
        <w:t xml:space="preserve">a search engine that </w:t>
      </w:r>
      <w:r w:rsidR="00B94F1F">
        <w:t>exploits</w:t>
      </w:r>
      <w:r w:rsidR="00342FB7" w:rsidRPr="00342FB7">
        <w:t xml:space="preserve"> </w:t>
      </w:r>
      <w:r>
        <w:t xml:space="preserve">Flash </w:t>
      </w:r>
      <w:r w:rsidR="00342FB7" w:rsidRPr="00342FB7">
        <w:t xml:space="preserve">SSDs </w:t>
      </w:r>
      <w:r w:rsidR="00B94F1F">
        <w:t>and</w:t>
      </w:r>
      <w:r w:rsidR="00342FB7" w:rsidRPr="00342FB7">
        <w:t xml:space="preserve"> </w:t>
      </w:r>
      <w:r w:rsidR="00342FB7">
        <w:t>tiny</w:t>
      </w:r>
      <w:r w:rsidR="00342FB7" w:rsidRPr="00342FB7">
        <w:t xml:space="preserve"> main memory. Proposed multiple techniques, including optimized data layout</w:t>
      </w:r>
      <w:r w:rsidR="00B94F1F">
        <w:t xml:space="preserve"> to reduce I/O amplification</w:t>
      </w:r>
      <w:r w:rsidR="00342FB7" w:rsidRPr="00342FB7">
        <w:t xml:space="preserve">, a novel </w:t>
      </w:r>
      <w:r w:rsidR="00B94F1F">
        <w:t xml:space="preserve">two-way </w:t>
      </w:r>
      <w:r w:rsidR="00342FB7" w:rsidRPr="00342FB7">
        <w:t>Bloom filter</w:t>
      </w:r>
      <w:r w:rsidR="00B94F1F">
        <w:t xml:space="preserve"> to reduce phrase query latencies and</w:t>
      </w:r>
      <w:r w:rsidR="00342FB7" w:rsidRPr="00342FB7">
        <w:t xml:space="preserve"> adaptive prefetching.</w:t>
      </w:r>
    </w:p>
    <w:p w14:paraId="60A47B7B" w14:textId="2D522152" w:rsidR="00B62C91" w:rsidRDefault="00B62C91" w:rsidP="00B62C91">
      <w:pPr>
        <w:pStyle w:val="Header"/>
      </w:pPr>
      <w:r>
        <w:rPr>
          <w:b/>
          <w:bCs/>
        </w:rPr>
        <w:t>Field-Granularity</w:t>
      </w:r>
      <w:r w:rsidRPr="00B74560">
        <w:rPr>
          <w:b/>
          <w:bCs/>
        </w:rPr>
        <w:t xml:space="preserve"> </w:t>
      </w:r>
      <w:r>
        <w:rPr>
          <w:b/>
          <w:bCs/>
        </w:rPr>
        <w:t>Caching for P</w:t>
      </w:r>
      <w:r w:rsidR="00C04CD9">
        <w:rPr>
          <w:b/>
          <w:bCs/>
        </w:rPr>
        <w:t>M</w:t>
      </w:r>
      <w:r>
        <w:rPr>
          <w:b/>
          <w:bCs/>
        </w:rPr>
        <w:t xml:space="preserve">-based OLTP Databases (In Submission, </w:t>
      </w:r>
      <w:r w:rsidR="004D2F9B">
        <w:rPr>
          <w:b/>
          <w:bCs/>
        </w:rPr>
        <w:t>VLDB</w:t>
      </w:r>
      <w:r>
        <w:rPr>
          <w:b/>
          <w:bCs/>
        </w:rPr>
        <w:t>’22)</w:t>
      </w:r>
    </w:p>
    <w:p w14:paraId="14D8EA62" w14:textId="2FB15AE3" w:rsidR="00B62C91" w:rsidRDefault="00B62C91" w:rsidP="00B62C91">
      <w:pPr>
        <w:spacing w:after="120" w:line="240" w:lineRule="auto"/>
        <w:ind w:left="270"/>
      </w:pPr>
      <w:r>
        <w:t>Designed</w:t>
      </w:r>
      <w:r w:rsidRPr="00AF0D9A">
        <w:t xml:space="preserve"> field-granularity caching mechanisms and policies for </w:t>
      </w:r>
      <w:r>
        <w:t xml:space="preserve">in-memory </w:t>
      </w:r>
      <w:r w:rsidRPr="00AF0D9A">
        <w:t xml:space="preserve">relational databases based on </w:t>
      </w:r>
      <w:r>
        <w:t>DRAM and PM</w:t>
      </w:r>
      <w:r w:rsidRPr="00AF0D9A">
        <w:t xml:space="preserve"> hierarchies.</w:t>
      </w:r>
    </w:p>
    <w:p w14:paraId="3A868BCB" w14:textId="3B49E57D" w:rsidR="000E09DE" w:rsidRDefault="0095100C" w:rsidP="00531A4A">
      <w:pPr>
        <w:pStyle w:val="Header"/>
      </w:pPr>
      <w:r>
        <w:rPr>
          <w:b/>
          <w:bCs/>
        </w:rPr>
        <w:t>Performance Characterization of Persistent Memory Devices</w:t>
      </w:r>
      <w:r w:rsidR="00FF0A8E">
        <w:rPr>
          <w:b/>
          <w:bCs/>
        </w:rPr>
        <w:t xml:space="preserve"> (HotStorage’19, DaMoN’19)</w:t>
      </w:r>
    </w:p>
    <w:p w14:paraId="02DA75D5" w14:textId="42D5055B" w:rsidR="00AF0D9A" w:rsidRPr="0095100C" w:rsidRDefault="00342FB7" w:rsidP="00C04CD9">
      <w:pPr>
        <w:spacing w:after="120" w:line="240" w:lineRule="auto"/>
        <w:ind w:left="240"/>
      </w:pPr>
      <w:r w:rsidRPr="00342FB7">
        <w:t xml:space="preserve">Formalized </w:t>
      </w:r>
      <w:r w:rsidR="000132B5">
        <w:t>guidelines</w:t>
      </w:r>
      <w:r w:rsidRPr="00342FB7">
        <w:t xml:space="preserve"> to be followed by the users of Intel Optane SSD (a popular </w:t>
      </w:r>
      <w:r w:rsidR="000132B5">
        <w:t>PM</w:t>
      </w:r>
      <w:r w:rsidRPr="00342FB7">
        <w:t>-based block device). Examined Optane SSD's internals to provide insights into each rule.</w:t>
      </w:r>
    </w:p>
    <w:p w14:paraId="25823AA8" w14:textId="79F70010" w:rsidR="000215E9" w:rsidRDefault="00CD218F" w:rsidP="000215E9">
      <w:pPr>
        <w:pStyle w:val="Heading1"/>
        <w:spacing w:before="240" w:after="120" w:line="240" w:lineRule="auto"/>
      </w:pPr>
      <w:r>
        <w:t>PUBLICATION</w:t>
      </w:r>
      <w:r w:rsidR="004C0B75">
        <w:t>S</w:t>
      </w:r>
    </w:p>
    <w:p w14:paraId="592AB540" w14:textId="0405B13A" w:rsidR="00B62C91" w:rsidRDefault="00B62C91" w:rsidP="00A50062">
      <w:pPr>
        <w:rPr>
          <w:b/>
          <w:bCs/>
        </w:rPr>
      </w:pPr>
      <w:r>
        <w:rPr>
          <w:b/>
          <w:bCs/>
        </w:rPr>
        <w:t xml:space="preserve">[1] </w:t>
      </w:r>
      <w:proofErr w:type="spellStart"/>
      <w:r w:rsidRPr="00B62C91">
        <w:rPr>
          <w:b/>
          <w:bCs/>
          <w:color w:val="0070C0"/>
        </w:rPr>
        <w:t>NyxCache</w:t>
      </w:r>
      <w:proofErr w:type="spellEnd"/>
      <w:r w:rsidRPr="00B62C91">
        <w:rPr>
          <w:b/>
          <w:bCs/>
          <w:color w:val="0070C0"/>
        </w:rPr>
        <w:t>: Flexible and Efficient Multi-tenant Persistent</w:t>
      </w:r>
      <w:r w:rsidR="00DF259B">
        <w:rPr>
          <w:b/>
          <w:bCs/>
          <w:color w:val="0070C0"/>
        </w:rPr>
        <w:t xml:space="preserve"> </w:t>
      </w:r>
      <w:r w:rsidRPr="00B62C91">
        <w:rPr>
          <w:b/>
          <w:bCs/>
          <w:color w:val="0070C0"/>
        </w:rPr>
        <w:t>Memory Caching</w:t>
      </w:r>
      <w:r w:rsidRPr="00074C52">
        <w:rPr>
          <w:b/>
          <w:bCs/>
          <w:color w:val="0070C0"/>
        </w:rPr>
        <w:t xml:space="preserve"> </w:t>
      </w:r>
      <w:r w:rsidRPr="005D61EE">
        <w:rPr>
          <w:u w:val="single"/>
        </w:rPr>
        <w:t>Kan Wu</w:t>
      </w:r>
      <w:r w:rsidRPr="005D61EE">
        <w:t xml:space="preserve">, </w:t>
      </w:r>
      <w:proofErr w:type="spellStart"/>
      <w:r w:rsidRPr="005D61EE">
        <w:t>Kaiwei</w:t>
      </w:r>
      <w:proofErr w:type="spellEnd"/>
      <w:r w:rsidRPr="005D61EE">
        <w:t xml:space="preserve"> Tu, Yuvraj Patel, </w:t>
      </w:r>
      <w:proofErr w:type="spellStart"/>
      <w:r w:rsidRPr="005D61EE">
        <w:t>Rathijit</w:t>
      </w:r>
      <w:proofErr w:type="spellEnd"/>
      <w:r w:rsidRPr="005D61EE">
        <w:t xml:space="preserve"> Sen, </w:t>
      </w:r>
      <w:proofErr w:type="spellStart"/>
      <w:r w:rsidRPr="005D61EE">
        <w:t>Kwanghyun</w:t>
      </w:r>
      <w:proofErr w:type="spellEnd"/>
      <w:r w:rsidRPr="005D61EE">
        <w:t xml:space="preserve"> Park, Andrea </w:t>
      </w:r>
      <w:proofErr w:type="spellStart"/>
      <w:r w:rsidRPr="005D61EE">
        <w:t>Arpaci-Dusseau</w:t>
      </w:r>
      <w:proofErr w:type="spellEnd"/>
      <w:r w:rsidRPr="005D61EE">
        <w:t xml:space="preserve">, </w:t>
      </w:r>
      <w:proofErr w:type="spellStart"/>
      <w:r w:rsidRPr="005D61EE">
        <w:t>Remzi</w:t>
      </w:r>
      <w:proofErr w:type="spellEnd"/>
      <w:r w:rsidRPr="005D61EE">
        <w:t xml:space="preserve"> </w:t>
      </w:r>
      <w:proofErr w:type="spellStart"/>
      <w:r w:rsidRPr="005D61EE">
        <w:t>Arpaci-Dusseau</w:t>
      </w:r>
      <w:proofErr w:type="spellEnd"/>
      <w:r w:rsidRPr="005D61EE">
        <w:rPr>
          <w:b/>
          <w:bCs/>
        </w:rPr>
        <w:t>,</w:t>
      </w:r>
      <w:r w:rsidRPr="005D61EE">
        <w:rPr>
          <w:b/>
          <w:bCs/>
          <w:sz w:val="20"/>
          <w:szCs w:val="20"/>
        </w:rPr>
        <w:t xml:space="preserve"> </w:t>
      </w:r>
      <w:r w:rsidRPr="0086501C">
        <w:rPr>
          <w:b/>
          <w:bCs/>
        </w:rPr>
        <w:t>FAST’202</w:t>
      </w:r>
      <w:r>
        <w:rPr>
          <w:b/>
          <w:bCs/>
        </w:rPr>
        <w:t>2</w:t>
      </w:r>
    </w:p>
    <w:p w14:paraId="51C011DD" w14:textId="7E02DDE8" w:rsidR="00B62C91" w:rsidRDefault="00B62C91" w:rsidP="00A50062">
      <w:pPr>
        <w:rPr>
          <w:b/>
          <w:bCs/>
        </w:rPr>
      </w:pPr>
      <w:r>
        <w:rPr>
          <w:b/>
          <w:bCs/>
        </w:rPr>
        <w:t xml:space="preserve">[2] </w:t>
      </w:r>
      <w:r w:rsidRPr="00074C52">
        <w:rPr>
          <w:b/>
          <w:bCs/>
          <w:color w:val="0070C0"/>
        </w:rPr>
        <w:t xml:space="preserve">The Storage Hierarchy is Not a Hierarchy: Optimizing Caching on Modern Storage Devices with </w:t>
      </w:r>
      <w:proofErr w:type="spellStart"/>
      <w:r w:rsidRPr="00074C52">
        <w:rPr>
          <w:b/>
          <w:bCs/>
          <w:color w:val="0070C0"/>
        </w:rPr>
        <w:t>Orthus</w:t>
      </w:r>
      <w:proofErr w:type="spellEnd"/>
      <w:r w:rsidRPr="00074C52">
        <w:rPr>
          <w:b/>
          <w:bCs/>
          <w:color w:val="0070C0"/>
        </w:rPr>
        <w:t xml:space="preserve"> </w:t>
      </w:r>
      <w:r w:rsidRPr="000A2CF8">
        <w:rPr>
          <w:u w:val="single"/>
        </w:rPr>
        <w:t>Kan Wu</w:t>
      </w:r>
      <w:r>
        <w:t xml:space="preserve">, </w:t>
      </w:r>
      <w:proofErr w:type="spellStart"/>
      <w:r>
        <w:t>Zhihan</w:t>
      </w:r>
      <w:proofErr w:type="spellEnd"/>
      <w:r>
        <w:t xml:space="preserve"> Guo, </w:t>
      </w:r>
      <w:proofErr w:type="spellStart"/>
      <w:r w:rsidRPr="00830240">
        <w:t>Guanzhou</w:t>
      </w:r>
      <w:proofErr w:type="spellEnd"/>
      <w:r w:rsidRPr="00830240">
        <w:t xml:space="preserve"> Hu</w:t>
      </w:r>
      <w:r>
        <w:t xml:space="preserve">, </w:t>
      </w:r>
      <w:proofErr w:type="spellStart"/>
      <w:r>
        <w:t>Kaiwei</w:t>
      </w:r>
      <w:proofErr w:type="spellEnd"/>
      <w:r>
        <w:t xml:space="preserve"> Tu, </w:t>
      </w:r>
      <w:proofErr w:type="spellStart"/>
      <w:r w:rsidRPr="00211B4E">
        <w:t>Ramnatthan</w:t>
      </w:r>
      <w:proofErr w:type="spellEnd"/>
      <w:r w:rsidRPr="00211B4E">
        <w:t xml:space="preserve"> </w:t>
      </w:r>
      <w:proofErr w:type="spellStart"/>
      <w:r w:rsidRPr="00211B4E">
        <w:t>Alagappan</w:t>
      </w:r>
      <w:proofErr w:type="spellEnd"/>
      <w:r>
        <w:t xml:space="preserve">, </w:t>
      </w:r>
      <w:proofErr w:type="spellStart"/>
      <w:r w:rsidRPr="00211B4E">
        <w:t>Rathijit</w:t>
      </w:r>
      <w:proofErr w:type="spellEnd"/>
      <w:r w:rsidRPr="00211B4E">
        <w:t xml:space="preserve"> Sen</w:t>
      </w:r>
      <w:r>
        <w:t xml:space="preserve">, </w:t>
      </w:r>
      <w:proofErr w:type="spellStart"/>
      <w:r w:rsidRPr="008106D3">
        <w:t>Kwanghyun</w:t>
      </w:r>
      <w:proofErr w:type="spellEnd"/>
      <w:r w:rsidRPr="008106D3">
        <w:t xml:space="preserve"> Park</w:t>
      </w:r>
      <w:r>
        <w:t xml:space="preserve">, </w:t>
      </w:r>
      <w:r w:rsidRPr="008106D3">
        <w:t xml:space="preserve">Andrea </w:t>
      </w:r>
      <w:proofErr w:type="spellStart"/>
      <w:r w:rsidRPr="008106D3">
        <w:t>Arpaci-Dusseau</w:t>
      </w:r>
      <w:proofErr w:type="spellEnd"/>
      <w:r>
        <w:t xml:space="preserve">, </w:t>
      </w:r>
      <w:proofErr w:type="spellStart"/>
      <w:r w:rsidRPr="008106D3">
        <w:t>Remzi</w:t>
      </w:r>
      <w:proofErr w:type="spellEnd"/>
      <w:r w:rsidRPr="008106D3">
        <w:t xml:space="preserve"> </w:t>
      </w:r>
      <w:proofErr w:type="spellStart"/>
      <w:r w:rsidRPr="008106D3">
        <w:t>Arpaci-Dusseau</w:t>
      </w:r>
      <w:proofErr w:type="spellEnd"/>
      <w:r w:rsidRPr="0086501C">
        <w:rPr>
          <w:b/>
          <w:bCs/>
        </w:rPr>
        <w:t>, FAST’2021</w:t>
      </w:r>
    </w:p>
    <w:p w14:paraId="089D4C62" w14:textId="0256473F" w:rsidR="00F12302" w:rsidRDefault="0084382E" w:rsidP="00A50062">
      <w:r>
        <w:rPr>
          <w:b/>
          <w:bCs/>
        </w:rPr>
        <w:lastRenderedPageBreak/>
        <w:t>[</w:t>
      </w:r>
      <w:r w:rsidR="00B62C91">
        <w:rPr>
          <w:b/>
          <w:bCs/>
        </w:rPr>
        <w:t>3</w:t>
      </w:r>
      <w:r>
        <w:rPr>
          <w:b/>
          <w:bCs/>
        </w:rPr>
        <w:t xml:space="preserve">] </w:t>
      </w:r>
      <w:r w:rsidR="0086501C" w:rsidRPr="00074C52">
        <w:rPr>
          <w:b/>
          <w:bCs/>
          <w:color w:val="0070C0"/>
        </w:rPr>
        <w:t>Releasing Locks As Early As You Can: Reducing Contention of Hotspots by Violating Two-Phase Locking</w:t>
      </w:r>
      <w:r w:rsidR="0086501C">
        <w:rPr>
          <w:b/>
          <w:bCs/>
        </w:rPr>
        <w:t xml:space="preserve"> </w:t>
      </w:r>
      <w:proofErr w:type="spellStart"/>
      <w:r w:rsidR="00A50062">
        <w:t>Zhihan</w:t>
      </w:r>
      <w:proofErr w:type="spellEnd"/>
      <w:r w:rsidR="00A50062">
        <w:t xml:space="preserve"> Guo</w:t>
      </w:r>
      <w:r w:rsidR="009932C3">
        <w:t xml:space="preserve">, </w:t>
      </w:r>
      <w:r w:rsidR="009932C3" w:rsidRPr="000A2CF8">
        <w:rPr>
          <w:u w:val="single"/>
        </w:rPr>
        <w:t>Kan Wu</w:t>
      </w:r>
      <w:r w:rsidR="0086501C">
        <w:t>, Cong Yan</w:t>
      </w:r>
      <w:r w:rsidR="00A50062">
        <w:t>,</w:t>
      </w:r>
      <w:r w:rsidR="0086501C">
        <w:t xml:space="preserve"> </w:t>
      </w:r>
      <w:proofErr w:type="spellStart"/>
      <w:r w:rsidR="0086501C">
        <w:t>Xiangyao</w:t>
      </w:r>
      <w:proofErr w:type="spellEnd"/>
      <w:r w:rsidR="0086501C">
        <w:t xml:space="preserve"> Yu</w:t>
      </w:r>
      <w:r w:rsidR="00087A6D">
        <w:t xml:space="preserve"> </w:t>
      </w:r>
      <w:r w:rsidR="00087A6D" w:rsidRPr="0086501C">
        <w:rPr>
          <w:b/>
          <w:bCs/>
        </w:rPr>
        <w:t>SIGMOD</w:t>
      </w:r>
      <w:r w:rsidR="000A2CF8" w:rsidRPr="0086501C">
        <w:rPr>
          <w:b/>
          <w:bCs/>
        </w:rPr>
        <w:t>’</w:t>
      </w:r>
      <w:r w:rsidR="00087A6D" w:rsidRPr="0086501C">
        <w:rPr>
          <w:b/>
          <w:bCs/>
        </w:rPr>
        <w:t>2021</w:t>
      </w:r>
      <w:r w:rsidR="00CD218F">
        <w:t xml:space="preserve"> </w:t>
      </w:r>
    </w:p>
    <w:p w14:paraId="60E074AF" w14:textId="1E7490E5" w:rsidR="007A685C" w:rsidRDefault="0084382E" w:rsidP="007A685C">
      <w:r>
        <w:rPr>
          <w:b/>
          <w:bCs/>
        </w:rPr>
        <w:t>[</w:t>
      </w:r>
      <w:r w:rsidR="00FB5E91">
        <w:rPr>
          <w:b/>
          <w:bCs/>
        </w:rPr>
        <w:t>4</w:t>
      </w:r>
      <w:r>
        <w:rPr>
          <w:b/>
          <w:bCs/>
        </w:rPr>
        <w:t xml:space="preserve">] </w:t>
      </w:r>
      <w:r w:rsidR="007A685C" w:rsidRPr="00074C52">
        <w:rPr>
          <w:b/>
          <w:bCs/>
          <w:color w:val="0070C0"/>
        </w:rPr>
        <w:t xml:space="preserve">Read as Needed: Building </w:t>
      </w:r>
      <w:proofErr w:type="spellStart"/>
      <w:r w:rsidR="007A685C" w:rsidRPr="00074C52">
        <w:rPr>
          <w:b/>
          <w:bCs/>
          <w:color w:val="0070C0"/>
        </w:rPr>
        <w:t>WiSER</w:t>
      </w:r>
      <w:proofErr w:type="spellEnd"/>
      <w:r w:rsidR="007A685C" w:rsidRPr="00074C52">
        <w:rPr>
          <w:b/>
          <w:bCs/>
          <w:color w:val="0070C0"/>
        </w:rPr>
        <w:t>, a Flash-Optimized Search Engine</w:t>
      </w:r>
      <w:r w:rsidR="00D4641C">
        <w:rPr>
          <w:b/>
          <w:bCs/>
        </w:rPr>
        <w:t xml:space="preserve"> </w:t>
      </w:r>
      <w:r w:rsidR="007A685C" w:rsidRPr="007A685C">
        <w:t xml:space="preserve">Jun He, </w:t>
      </w:r>
      <w:r w:rsidR="007A685C" w:rsidRPr="000A2CF8">
        <w:rPr>
          <w:u w:val="single"/>
        </w:rPr>
        <w:t>Kan Wu</w:t>
      </w:r>
      <w:r w:rsidR="007A685C">
        <w:t xml:space="preserve">, </w:t>
      </w:r>
      <w:proofErr w:type="spellStart"/>
      <w:r w:rsidR="007A685C" w:rsidRPr="007A685C">
        <w:t>Sudarsun</w:t>
      </w:r>
      <w:proofErr w:type="spellEnd"/>
      <w:r w:rsidR="007A685C" w:rsidRPr="007A685C">
        <w:t xml:space="preserve"> Kannan, Andrea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Remzi</w:t>
      </w:r>
      <w:proofErr w:type="spellEnd"/>
      <w:r w:rsidR="007A685C" w:rsidRPr="007A685C">
        <w:t xml:space="preserve"> </w:t>
      </w:r>
      <w:proofErr w:type="spellStart"/>
      <w:r w:rsidR="007A685C" w:rsidRPr="007A685C">
        <w:t>Arpaci-Dusseau</w:t>
      </w:r>
      <w:proofErr w:type="spellEnd"/>
      <w:r w:rsidR="007A685C">
        <w:t>,</w:t>
      </w:r>
      <w:r w:rsidR="007A685C" w:rsidRPr="0086501C">
        <w:rPr>
          <w:b/>
          <w:bCs/>
        </w:rPr>
        <w:t xml:space="preserve"> FAST</w:t>
      </w:r>
      <w:r w:rsidR="000A2CF8" w:rsidRPr="0086501C">
        <w:rPr>
          <w:b/>
          <w:bCs/>
        </w:rPr>
        <w:t>’</w:t>
      </w:r>
      <w:r w:rsidR="007A685C" w:rsidRPr="0086501C">
        <w:rPr>
          <w:b/>
          <w:bCs/>
        </w:rPr>
        <w:t>2020</w:t>
      </w:r>
    </w:p>
    <w:p w14:paraId="01C490A0" w14:textId="5FEC9BAB" w:rsidR="007A685C" w:rsidRDefault="0084382E" w:rsidP="007A685C">
      <w:r>
        <w:rPr>
          <w:b/>
          <w:bCs/>
        </w:rPr>
        <w:t>[</w:t>
      </w:r>
      <w:r w:rsidR="00FB5E91">
        <w:rPr>
          <w:b/>
          <w:bCs/>
        </w:rPr>
        <w:t>5</w:t>
      </w:r>
      <w:r>
        <w:rPr>
          <w:b/>
          <w:bCs/>
        </w:rPr>
        <w:t xml:space="preserve">] </w:t>
      </w:r>
      <w:r w:rsidR="007A685C" w:rsidRPr="00074C52">
        <w:rPr>
          <w:b/>
          <w:bCs/>
          <w:color w:val="0070C0"/>
        </w:rPr>
        <w:t>Towards an Unwritten Contract of Intel Optane SSD</w:t>
      </w:r>
      <w:r w:rsidR="00D4641C">
        <w:rPr>
          <w:b/>
          <w:bCs/>
        </w:rPr>
        <w:t xml:space="preserve"> </w:t>
      </w:r>
      <w:r w:rsidR="007A685C" w:rsidRPr="000A2CF8">
        <w:rPr>
          <w:u w:val="single"/>
        </w:rPr>
        <w:t>Kan Wu</w:t>
      </w:r>
      <w:r w:rsidR="007A685C">
        <w:t xml:space="preserve">, </w:t>
      </w:r>
      <w:r w:rsidR="007A685C" w:rsidRPr="007A685C">
        <w:t xml:space="preserve">Andrea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Remzi</w:t>
      </w:r>
      <w:proofErr w:type="spellEnd"/>
      <w:r w:rsidR="007A685C" w:rsidRPr="007A685C">
        <w:t xml:space="preserve"> </w:t>
      </w:r>
      <w:proofErr w:type="spellStart"/>
      <w:r w:rsidR="007A685C" w:rsidRPr="007A685C">
        <w:t>Arpaci-Dusseau</w:t>
      </w:r>
      <w:proofErr w:type="spellEnd"/>
      <w:r w:rsidR="007A685C">
        <w:t xml:space="preserve">, </w:t>
      </w:r>
      <w:r w:rsidR="007A685C" w:rsidRPr="0086501C">
        <w:rPr>
          <w:b/>
          <w:bCs/>
        </w:rPr>
        <w:t>HotStorage</w:t>
      </w:r>
      <w:r w:rsidR="000A2CF8" w:rsidRPr="0086501C">
        <w:rPr>
          <w:b/>
          <w:bCs/>
        </w:rPr>
        <w:t>’</w:t>
      </w:r>
      <w:r w:rsidR="007A685C" w:rsidRPr="0086501C">
        <w:rPr>
          <w:b/>
          <w:bCs/>
        </w:rPr>
        <w:t>2019</w:t>
      </w:r>
    </w:p>
    <w:p w14:paraId="5A14B6C4" w14:textId="1B2CBA06" w:rsidR="007A685C" w:rsidRDefault="0084382E" w:rsidP="007A685C">
      <w:r>
        <w:rPr>
          <w:b/>
          <w:bCs/>
        </w:rPr>
        <w:t>[</w:t>
      </w:r>
      <w:r w:rsidR="00FB5E91">
        <w:rPr>
          <w:b/>
          <w:bCs/>
        </w:rPr>
        <w:t>6</w:t>
      </w:r>
      <w:r>
        <w:rPr>
          <w:b/>
          <w:bCs/>
        </w:rPr>
        <w:t xml:space="preserve">] </w:t>
      </w:r>
      <w:r w:rsidR="007A685C" w:rsidRPr="00074C52">
        <w:rPr>
          <w:b/>
          <w:bCs/>
          <w:color w:val="0070C0"/>
        </w:rPr>
        <w:t>Exploiting Intel Optane SSD for Microsoft SQL Server</w:t>
      </w:r>
      <w:r w:rsidR="00D4641C">
        <w:rPr>
          <w:b/>
          <w:bCs/>
        </w:rPr>
        <w:t xml:space="preserve"> </w:t>
      </w:r>
      <w:r w:rsidR="007A685C" w:rsidRPr="000A2CF8">
        <w:rPr>
          <w:u w:val="single"/>
        </w:rPr>
        <w:t xml:space="preserve">Kan </w:t>
      </w:r>
      <w:proofErr w:type="spellStart"/>
      <w:r w:rsidR="007A685C" w:rsidRPr="000A2CF8">
        <w:rPr>
          <w:u w:val="single"/>
        </w:rPr>
        <w:t>Wu</w:t>
      </w:r>
      <w:r w:rsidR="00CF7D64">
        <w:t>,</w:t>
      </w:r>
      <w:r w:rsidR="007A685C" w:rsidRPr="007A685C">
        <w:t>Andrea</w:t>
      </w:r>
      <w:proofErr w:type="spellEnd"/>
      <w:r w:rsidR="007A685C" w:rsidRPr="007A685C">
        <w:t xml:space="preserve"> C.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Remzi</w:t>
      </w:r>
      <w:proofErr w:type="spellEnd"/>
      <w:r w:rsidR="007A685C" w:rsidRPr="007A685C">
        <w:t xml:space="preserve"> H. </w:t>
      </w:r>
      <w:proofErr w:type="spellStart"/>
      <w:r w:rsidR="007A685C" w:rsidRPr="007A685C">
        <w:t>Arpaci-Dusseau</w:t>
      </w:r>
      <w:proofErr w:type="spellEnd"/>
      <w:r w:rsidR="007A685C" w:rsidRPr="007A685C">
        <w:t xml:space="preserve">, </w:t>
      </w:r>
      <w:proofErr w:type="spellStart"/>
      <w:r w:rsidR="007A685C" w:rsidRPr="007A685C">
        <w:t>Rathijit</w:t>
      </w:r>
      <w:proofErr w:type="spellEnd"/>
      <w:r w:rsidR="007A685C" w:rsidRPr="007A685C">
        <w:t xml:space="preserve"> Sen, </w:t>
      </w:r>
      <w:proofErr w:type="spellStart"/>
      <w:r w:rsidR="007A685C" w:rsidRPr="007A685C">
        <w:t>Kwanghyun</w:t>
      </w:r>
      <w:proofErr w:type="spellEnd"/>
      <w:r w:rsidR="007A685C" w:rsidRPr="007A685C">
        <w:t xml:space="preserve"> Park</w:t>
      </w:r>
      <w:r w:rsidR="007A685C">
        <w:t xml:space="preserve">, </w:t>
      </w:r>
      <w:r w:rsidR="007A685C" w:rsidRPr="00FB5E91">
        <w:rPr>
          <w:b/>
          <w:bCs/>
        </w:rPr>
        <w:t>SIGMOD</w:t>
      </w:r>
      <w:r w:rsidR="00FB5E91" w:rsidRPr="00FB5E91">
        <w:rPr>
          <w:b/>
          <w:bCs/>
        </w:rPr>
        <w:t>’2019</w:t>
      </w:r>
      <w:r w:rsidR="007A685C" w:rsidRPr="00FB5E91">
        <w:rPr>
          <w:b/>
          <w:bCs/>
        </w:rPr>
        <w:t xml:space="preserve">, </w:t>
      </w:r>
      <w:proofErr w:type="spellStart"/>
      <w:r w:rsidR="007A685C" w:rsidRPr="00FB5E91">
        <w:rPr>
          <w:b/>
          <w:bCs/>
        </w:rPr>
        <w:t>DaMoN</w:t>
      </w:r>
      <w:proofErr w:type="spellEnd"/>
    </w:p>
    <w:p w14:paraId="71EBA244" w14:textId="4E6BDC25" w:rsidR="00074C52" w:rsidRDefault="005426AA" w:rsidP="00074C52">
      <w:r>
        <w:rPr>
          <w:b/>
          <w:bCs/>
        </w:rPr>
        <w:t>[</w:t>
      </w:r>
      <w:r w:rsidR="00FB5E91">
        <w:rPr>
          <w:b/>
          <w:bCs/>
        </w:rPr>
        <w:t>7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The Storage Hierarchy is Not a Hierarchy: Optimizing Caching on Modern Storage Devices with </w:t>
      </w:r>
      <w:proofErr w:type="spellStart"/>
      <w:r w:rsidRPr="00074C52">
        <w:rPr>
          <w:b/>
          <w:bCs/>
          <w:color w:val="0070C0"/>
        </w:rPr>
        <w:t>Orthus</w:t>
      </w:r>
      <w:proofErr w:type="spellEnd"/>
      <w:r>
        <w:rPr>
          <w:b/>
          <w:bCs/>
        </w:rPr>
        <w:t xml:space="preserve"> </w:t>
      </w:r>
      <w:r w:rsidRPr="000A2CF8">
        <w:rPr>
          <w:u w:val="single"/>
        </w:rPr>
        <w:t>Kan Wu</w:t>
      </w:r>
      <w:r>
        <w:t xml:space="preserve">, </w:t>
      </w:r>
      <w:proofErr w:type="spellStart"/>
      <w:r>
        <w:t>Zhihan</w:t>
      </w:r>
      <w:proofErr w:type="spellEnd"/>
      <w:r>
        <w:t xml:space="preserve"> Guo, </w:t>
      </w:r>
      <w:proofErr w:type="spellStart"/>
      <w:r w:rsidRPr="00830240">
        <w:t>Guanzhou</w:t>
      </w:r>
      <w:proofErr w:type="spellEnd"/>
      <w:r w:rsidRPr="00830240">
        <w:t xml:space="preserve"> Hu</w:t>
      </w:r>
      <w:r>
        <w:t xml:space="preserve">, </w:t>
      </w:r>
      <w:proofErr w:type="spellStart"/>
      <w:r>
        <w:t>Kaiwei</w:t>
      </w:r>
      <w:proofErr w:type="spellEnd"/>
      <w:r>
        <w:t xml:space="preserve"> Tu, </w:t>
      </w:r>
      <w:proofErr w:type="spellStart"/>
      <w:r w:rsidRPr="00211B4E">
        <w:t>Ramnatthan</w:t>
      </w:r>
      <w:proofErr w:type="spellEnd"/>
      <w:r w:rsidRPr="00211B4E">
        <w:t xml:space="preserve"> </w:t>
      </w:r>
      <w:proofErr w:type="spellStart"/>
      <w:r w:rsidRPr="00211B4E">
        <w:t>Alagappan</w:t>
      </w:r>
      <w:proofErr w:type="spellEnd"/>
      <w:r>
        <w:t xml:space="preserve">, </w:t>
      </w:r>
      <w:proofErr w:type="spellStart"/>
      <w:r w:rsidRPr="00211B4E">
        <w:t>Rathijit</w:t>
      </w:r>
      <w:proofErr w:type="spellEnd"/>
      <w:r w:rsidRPr="00211B4E">
        <w:t xml:space="preserve"> Sen</w:t>
      </w:r>
      <w:r>
        <w:t xml:space="preserve">, </w:t>
      </w:r>
      <w:proofErr w:type="spellStart"/>
      <w:r w:rsidRPr="008106D3">
        <w:t>Kwanghyun</w:t>
      </w:r>
      <w:proofErr w:type="spellEnd"/>
      <w:r w:rsidRPr="008106D3">
        <w:t xml:space="preserve"> Park</w:t>
      </w:r>
      <w:r>
        <w:t xml:space="preserve">, </w:t>
      </w:r>
      <w:r w:rsidRPr="008106D3">
        <w:t xml:space="preserve">Andrea </w:t>
      </w:r>
      <w:proofErr w:type="spellStart"/>
      <w:r w:rsidRPr="008106D3">
        <w:t>Arpaci-Dusseau</w:t>
      </w:r>
      <w:proofErr w:type="spellEnd"/>
      <w:r>
        <w:t xml:space="preserve">, </w:t>
      </w:r>
      <w:proofErr w:type="spellStart"/>
      <w:r w:rsidRPr="008106D3">
        <w:t>Remzi</w:t>
      </w:r>
      <w:proofErr w:type="spellEnd"/>
      <w:r w:rsidRPr="008106D3">
        <w:t xml:space="preserve"> </w:t>
      </w:r>
      <w:proofErr w:type="spellStart"/>
      <w:r w:rsidRPr="008106D3">
        <w:t>Arpaci-Dusseau</w:t>
      </w:r>
      <w:proofErr w:type="spellEnd"/>
      <w:r>
        <w:t xml:space="preserve">, </w:t>
      </w:r>
      <w:r w:rsidRPr="00FB5E91">
        <w:rPr>
          <w:b/>
          <w:bCs/>
        </w:rPr>
        <w:t>NVMW’2021</w:t>
      </w:r>
    </w:p>
    <w:p w14:paraId="3C6887AB" w14:textId="09DBCF3B" w:rsidR="00B62C91" w:rsidRDefault="00B62C91" w:rsidP="00B62C91">
      <w:pPr>
        <w:rPr>
          <w:b/>
          <w:bCs/>
        </w:rPr>
      </w:pPr>
      <w:r>
        <w:rPr>
          <w:b/>
          <w:bCs/>
        </w:rPr>
        <w:t>[</w:t>
      </w:r>
      <w:r w:rsidR="00FB5E91">
        <w:rPr>
          <w:b/>
          <w:bCs/>
        </w:rPr>
        <w:t>8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>(</w:t>
      </w:r>
      <w:r w:rsidR="00FB5E91">
        <w:rPr>
          <w:b/>
          <w:bCs/>
          <w:color w:val="0070C0"/>
        </w:rPr>
        <w:t>In</w:t>
      </w:r>
      <w:r w:rsidRPr="00074C52">
        <w:rPr>
          <w:b/>
          <w:bCs/>
          <w:color w:val="0070C0"/>
        </w:rPr>
        <w:t xml:space="preserve"> Sub) Field-granularity Caching for Persistent Memory-based OLTP Databases</w:t>
      </w:r>
      <w:r>
        <w:rPr>
          <w:b/>
          <w:bCs/>
        </w:rPr>
        <w:t xml:space="preserve"> </w:t>
      </w:r>
      <w:r w:rsidR="004D2F9B">
        <w:rPr>
          <w:b/>
          <w:bCs/>
        </w:rPr>
        <w:t>VLDB</w:t>
      </w:r>
      <w:r w:rsidRPr="0086501C">
        <w:rPr>
          <w:b/>
          <w:bCs/>
        </w:rPr>
        <w:t>’202</w:t>
      </w:r>
      <w:r>
        <w:rPr>
          <w:b/>
          <w:bCs/>
        </w:rPr>
        <w:t>2</w:t>
      </w:r>
    </w:p>
    <w:p w14:paraId="1129833D" w14:textId="3D27BEAB" w:rsidR="00B62C91" w:rsidRPr="000215E9" w:rsidRDefault="00B62C91" w:rsidP="00B62C91">
      <w:r>
        <w:rPr>
          <w:b/>
          <w:bCs/>
        </w:rPr>
        <w:t>[</w:t>
      </w:r>
      <w:r w:rsidR="00FB5E91">
        <w:rPr>
          <w:b/>
          <w:bCs/>
        </w:rPr>
        <w:t>9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>(In Sub</w:t>
      </w:r>
      <w:r w:rsidR="00A4067D">
        <w:rPr>
          <w:b/>
          <w:bCs/>
          <w:color w:val="0070C0"/>
        </w:rPr>
        <w:t>)</w:t>
      </w:r>
      <w:r w:rsidRPr="00074C52">
        <w:rPr>
          <w:b/>
          <w:bCs/>
          <w:color w:val="0070C0"/>
        </w:rPr>
        <w:t xml:space="preserve"> Optimizing Two-Phase Commit for Disaggregated Storage Architecture</w:t>
      </w:r>
      <w:r>
        <w:rPr>
          <w:b/>
          <w:bCs/>
          <w:color w:val="0070C0"/>
        </w:rPr>
        <w:t xml:space="preserve"> </w:t>
      </w:r>
      <w:r>
        <w:t xml:space="preserve"> </w:t>
      </w:r>
      <w:r w:rsidR="004D2F9B">
        <w:rPr>
          <w:b/>
          <w:bCs/>
        </w:rPr>
        <w:t>VLDB</w:t>
      </w:r>
      <w:r w:rsidRPr="0086501C">
        <w:rPr>
          <w:b/>
          <w:bCs/>
        </w:rPr>
        <w:t>’202</w:t>
      </w:r>
      <w:r w:rsidR="005D61EE">
        <w:rPr>
          <w:b/>
          <w:bCs/>
        </w:rPr>
        <w:t>3</w:t>
      </w:r>
    </w:p>
    <w:p w14:paraId="05AC41D4" w14:textId="4687BB7A" w:rsidR="00B94F1F" w:rsidRDefault="00B62C91" w:rsidP="00074C52">
      <w:pPr>
        <w:rPr>
          <w:b/>
          <w:bCs/>
          <w:color w:val="000000" w:themeColor="text1"/>
        </w:rPr>
      </w:pPr>
      <w:r>
        <w:rPr>
          <w:b/>
          <w:bCs/>
        </w:rPr>
        <w:t>[</w:t>
      </w:r>
      <w:r w:rsidR="00FB5E91">
        <w:rPr>
          <w:b/>
          <w:bCs/>
        </w:rPr>
        <w:t>10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(In Sub) </w:t>
      </w:r>
      <w:r w:rsidR="00DF259B">
        <w:rPr>
          <w:b/>
          <w:bCs/>
          <w:color w:val="0070C0"/>
        </w:rPr>
        <w:t xml:space="preserve">Learned, </w:t>
      </w:r>
      <w:r w:rsidRPr="00074C52">
        <w:rPr>
          <w:b/>
          <w:bCs/>
          <w:color w:val="0070C0"/>
        </w:rPr>
        <w:t>Segmented</w:t>
      </w:r>
      <w:r w:rsidR="00DF259B">
        <w:rPr>
          <w:b/>
          <w:bCs/>
          <w:color w:val="0070C0"/>
        </w:rPr>
        <w:t xml:space="preserve">, </w:t>
      </w:r>
      <w:r w:rsidRPr="00074C52">
        <w:rPr>
          <w:b/>
          <w:bCs/>
          <w:color w:val="0070C0"/>
        </w:rPr>
        <w:t>Cache Admission Policy</w:t>
      </w:r>
      <w:r w:rsidR="004D2F9B">
        <w:rPr>
          <w:b/>
          <w:bCs/>
          <w:color w:val="0070C0"/>
        </w:rPr>
        <w:t xml:space="preserve"> </w:t>
      </w:r>
      <w:r w:rsidR="004D2F9B" w:rsidRPr="004D2F9B">
        <w:rPr>
          <w:b/>
          <w:bCs/>
          <w:color w:val="000000" w:themeColor="text1"/>
        </w:rPr>
        <w:t>ATC’</w:t>
      </w:r>
      <w:r w:rsidR="00053321">
        <w:rPr>
          <w:b/>
          <w:bCs/>
          <w:color w:val="000000" w:themeColor="text1"/>
        </w:rPr>
        <w:t>20</w:t>
      </w:r>
      <w:r w:rsidR="004D2F9B" w:rsidRPr="004D2F9B">
        <w:rPr>
          <w:b/>
          <w:bCs/>
          <w:color w:val="000000" w:themeColor="text1"/>
        </w:rPr>
        <w:t>22</w:t>
      </w:r>
    </w:p>
    <w:p w14:paraId="59427815" w14:textId="29E7AB9B" w:rsidR="00C04CD9" w:rsidRDefault="00053321" w:rsidP="00074C52">
      <w:pPr>
        <w:rPr>
          <w:rFonts w:asciiTheme="majorHAnsi" w:hAnsiTheme="majorHAnsi"/>
          <w:b/>
          <w:spacing w:val="21"/>
          <w:sz w:val="26"/>
          <w:lang w:eastAsia="zh-CN"/>
        </w:rPr>
      </w:pPr>
      <w:r>
        <w:rPr>
          <w:b/>
          <w:bCs/>
        </w:rPr>
        <w:t>[1</w:t>
      </w:r>
      <w:r>
        <w:rPr>
          <w:b/>
          <w:bCs/>
        </w:rPr>
        <w:t>1</w:t>
      </w:r>
      <w:r>
        <w:rPr>
          <w:b/>
          <w:bCs/>
        </w:rPr>
        <w:t xml:space="preserve">] </w:t>
      </w:r>
      <w:r w:rsidRPr="00074C52">
        <w:rPr>
          <w:b/>
          <w:bCs/>
          <w:color w:val="0070C0"/>
        </w:rPr>
        <w:t xml:space="preserve">(In Sub) </w:t>
      </w:r>
      <w:r>
        <w:rPr>
          <w:b/>
          <w:bCs/>
          <w:color w:val="0070C0"/>
        </w:rPr>
        <w:t>Scalable Approximate Graph Mining with Pattern Decomposition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0000" w:themeColor="text1"/>
        </w:rPr>
        <w:t>NSDI’</w:t>
      </w:r>
      <w:r>
        <w:rPr>
          <w:b/>
          <w:bCs/>
          <w:color w:val="000000" w:themeColor="text1"/>
        </w:rPr>
        <w:t>20</w:t>
      </w:r>
      <w:r w:rsidRPr="004D2F9B"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>3</w:t>
      </w:r>
      <w:r>
        <w:rPr>
          <w:b/>
          <w:bCs/>
          <w:color w:val="000000" w:themeColor="text1"/>
        </w:rPr>
        <w:br/>
      </w:r>
    </w:p>
    <w:p w14:paraId="728FCD6C" w14:textId="60972586" w:rsidR="00E132F7" w:rsidRDefault="00C04CD9" w:rsidP="00074C52">
      <w:pPr>
        <w:rPr>
          <w:rFonts w:asciiTheme="majorHAnsi" w:hAnsiTheme="majorHAnsi"/>
          <w:b/>
          <w:spacing w:val="21"/>
          <w:sz w:val="26"/>
        </w:rPr>
      </w:pPr>
      <w:r>
        <w:rPr>
          <w:rFonts w:asciiTheme="majorHAnsi" w:hAnsiTheme="majorHAnsi"/>
          <w:b/>
          <w:spacing w:val="21"/>
          <w:sz w:val="26"/>
          <w:lang w:eastAsia="zh-CN"/>
        </w:rPr>
        <w:t xml:space="preserve">PROFESSIONAL </w:t>
      </w:r>
      <w:r w:rsidR="00712D34">
        <w:rPr>
          <w:rFonts w:asciiTheme="majorHAnsi" w:hAnsiTheme="majorHAnsi" w:hint="eastAsia"/>
          <w:b/>
          <w:spacing w:val="21"/>
          <w:sz w:val="26"/>
          <w:lang w:eastAsia="zh-CN"/>
        </w:rPr>
        <w:t>E</w:t>
      </w:r>
      <w:r w:rsidR="00712D34">
        <w:rPr>
          <w:rFonts w:asciiTheme="majorHAnsi" w:hAnsiTheme="majorHAnsi"/>
          <w:b/>
          <w:spacing w:val="21"/>
          <w:sz w:val="26"/>
        </w:rPr>
        <w:t>XPERIENCE</w:t>
      </w:r>
    </w:p>
    <w:p w14:paraId="284FB5BE" w14:textId="77777777" w:rsidR="00053321" w:rsidRDefault="00C04CD9" w:rsidP="00053321">
      <w:pPr>
        <w:spacing w:before="120"/>
        <w:ind w:right="20"/>
      </w:pPr>
      <w:r w:rsidRPr="00053321">
        <w:t xml:space="preserve">  Software Engineering Intern, VMWare / 2019.05 – 2019.08 (</w:t>
      </w:r>
      <w:proofErr w:type="spellStart"/>
      <w:r w:rsidRPr="00053321">
        <w:t>vSAN</w:t>
      </w:r>
      <w:proofErr w:type="spellEnd"/>
      <w:r w:rsidRPr="00053321">
        <w:t xml:space="preserve"> team)</w:t>
      </w:r>
      <w:r w:rsidR="00053321" w:rsidRPr="00053321">
        <w:br/>
        <w:t xml:space="preserve">  </w:t>
      </w:r>
      <w:r w:rsidR="0084382E" w:rsidRPr="00053321">
        <w:t xml:space="preserve">Research Assistant, Microsoft / </w:t>
      </w:r>
      <w:r w:rsidR="00CB0DBF" w:rsidRPr="00053321">
        <w:t>2018</w:t>
      </w:r>
      <w:r w:rsidR="00E21E7C" w:rsidRPr="00053321">
        <w:t>.0</w:t>
      </w:r>
      <w:r w:rsidR="00074C52" w:rsidRPr="00053321">
        <w:t>9</w:t>
      </w:r>
      <w:r w:rsidR="00CB0DBF" w:rsidRPr="00053321">
        <w:t xml:space="preserve"> </w:t>
      </w:r>
      <w:r w:rsidR="00E21E7C" w:rsidRPr="00053321">
        <w:t xml:space="preserve">– </w:t>
      </w:r>
      <w:r w:rsidR="00074C52" w:rsidRPr="00053321">
        <w:t>2021.09</w:t>
      </w:r>
      <w:r w:rsidRPr="00053321">
        <w:t xml:space="preserve"> (Gray System Lab)</w:t>
      </w:r>
      <w:r w:rsidR="00053321" w:rsidRPr="00053321">
        <w:br/>
      </w:r>
      <w:r w:rsidR="00053321" w:rsidRPr="00053321">
        <w:t xml:space="preserve">  </w:t>
      </w:r>
      <w:r w:rsidR="00053321" w:rsidRPr="00053321">
        <w:t>Research Assistant, CUHK</w:t>
      </w:r>
      <w:r w:rsidR="00053321" w:rsidRPr="00053321">
        <w:t xml:space="preserve"> / 201</w:t>
      </w:r>
      <w:r w:rsidR="00053321" w:rsidRPr="00053321">
        <w:t>6</w:t>
      </w:r>
      <w:r w:rsidR="00053321" w:rsidRPr="00053321">
        <w:t>.0</w:t>
      </w:r>
      <w:r w:rsidR="00053321" w:rsidRPr="00053321">
        <w:t>1</w:t>
      </w:r>
      <w:r w:rsidR="00053321" w:rsidRPr="00053321">
        <w:t xml:space="preserve"> – 201</w:t>
      </w:r>
      <w:r w:rsidR="00053321" w:rsidRPr="00053321">
        <w:t>6</w:t>
      </w:r>
      <w:r w:rsidR="00053321" w:rsidRPr="00053321">
        <w:t>.0</w:t>
      </w:r>
      <w:r w:rsidR="00053321" w:rsidRPr="00053321">
        <w:t>5</w:t>
      </w:r>
      <w:r w:rsidR="00053321" w:rsidRPr="00053321">
        <w:t xml:space="preserve"> (</w:t>
      </w:r>
      <w:r w:rsidR="00053321" w:rsidRPr="00053321">
        <w:t>Advisor: Patrick Lee</w:t>
      </w:r>
      <w:r w:rsidR="00053321" w:rsidRPr="00053321">
        <w:t>)</w:t>
      </w:r>
    </w:p>
    <w:p w14:paraId="4DB98315" w14:textId="371B2B0F" w:rsidR="00074C52" w:rsidRPr="00074C52" w:rsidRDefault="00074C52" w:rsidP="00053321">
      <w:pPr>
        <w:spacing w:before="120"/>
        <w:ind w:right="20"/>
        <w:rPr>
          <w:lang w:eastAsia="zh-CN"/>
        </w:rPr>
      </w:pPr>
      <w:r>
        <w:rPr>
          <w:rFonts w:asciiTheme="majorHAnsi" w:hAnsiTheme="majorHAnsi"/>
          <w:b/>
          <w:spacing w:val="21"/>
          <w:sz w:val="26"/>
          <w:lang w:eastAsia="zh-CN"/>
        </w:rPr>
        <w:t>PROFESSIONAL SERVICES</w:t>
      </w:r>
    </w:p>
    <w:p w14:paraId="02B8FC68" w14:textId="29935328" w:rsidR="00074C52" w:rsidRDefault="00C04CD9" w:rsidP="006F378E">
      <w:pPr>
        <w:spacing w:before="120"/>
        <w:ind w:right="20"/>
      </w:pPr>
      <w:r>
        <w:t xml:space="preserve">  </w:t>
      </w:r>
      <w:r w:rsidR="00FB5E91">
        <w:t xml:space="preserve">Shadow PC, </w:t>
      </w:r>
      <w:proofErr w:type="spellStart"/>
      <w:r w:rsidR="00FB5E91">
        <w:t>Eurosys</w:t>
      </w:r>
      <w:proofErr w:type="spellEnd"/>
      <w:r w:rsidR="00FB5E91">
        <w:t xml:space="preserve"> 2022</w:t>
      </w:r>
      <w:r w:rsidR="00053321">
        <w:br/>
      </w:r>
      <w:r>
        <w:t xml:space="preserve">  </w:t>
      </w:r>
      <w:r w:rsidR="00074C52" w:rsidRPr="00074C52">
        <w:t>Reviewer, ACM Transactions on Storage (TOS) 2021</w:t>
      </w:r>
      <w:r w:rsidR="006F378E">
        <w:t xml:space="preserve">, </w:t>
      </w:r>
      <w:r w:rsidR="00074C52">
        <w:t>Journal of Systems Research (</w:t>
      </w:r>
      <w:proofErr w:type="spellStart"/>
      <w:r w:rsidR="00074C52">
        <w:t>JSys</w:t>
      </w:r>
      <w:proofErr w:type="spellEnd"/>
      <w:r w:rsidR="00074C52">
        <w:t>) 2021</w:t>
      </w:r>
      <w:r w:rsidR="00053321">
        <w:br/>
      </w:r>
      <w:r>
        <w:t xml:space="preserve">  </w:t>
      </w:r>
      <w:r w:rsidR="00074C52">
        <w:t xml:space="preserve">External Reviewer, </w:t>
      </w:r>
      <w:r w:rsidR="00B94F1F">
        <w:t xml:space="preserve">FAST 2022, </w:t>
      </w:r>
      <w:r w:rsidR="00074C52">
        <w:t>NSDI 2020</w:t>
      </w:r>
      <w:r w:rsidR="00B94F1F">
        <w:t>,</w:t>
      </w:r>
      <w:r w:rsidR="00074C52">
        <w:t xml:space="preserve"> FAST 2018</w:t>
      </w:r>
    </w:p>
    <w:p w14:paraId="1D516362" w14:textId="4E6E90E2" w:rsidR="00074C52" w:rsidRDefault="00074C52" w:rsidP="00074C52">
      <w:pPr>
        <w:pStyle w:val="Heading1"/>
        <w:spacing w:before="240" w:after="120" w:line="240" w:lineRule="auto"/>
      </w:pPr>
      <w:r>
        <w:t>HONORS AND AWARDS</w:t>
      </w:r>
    </w:p>
    <w:p w14:paraId="565E6D7C" w14:textId="374885DF" w:rsidR="00074C52" w:rsidRDefault="00C04CD9" w:rsidP="00074C52">
      <w:r>
        <w:rPr>
          <w:lang w:eastAsia="zh-CN"/>
        </w:rPr>
        <w:t xml:space="preserve">  </w:t>
      </w:r>
      <w:r w:rsidR="00074C52">
        <w:rPr>
          <w:rFonts w:hint="eastAsia"/>
          <w:lang w:eastAsia="zh-CN"/>
        </w:rPr>
        <w:t>Summer</w:t>
      </w:r>
      <w:r w:rsidR="00074C52">
        <w:rPr>
          <w:lang w:eastAsia="zh-CN"/>
        </w:rPr>
        <w:t xml:space="preserve"> Research Award, UW-Madison / 2017</w:t>
      </w:r>
    </w:p>
    <w:p w14:paraId="7F9B1871" w14:textId="05A8C435" w:rsidR="00074C52" w:rsidRDefault="00C04CD9" w:rsidP="00074C52">
      <w:r>
        <w:t xml:space="preserve">  </w:t>
      </w:r>
      <w:r w:rsidR="00074C52" w:rsidRPr="0084382E">
        <w:t>Outstanding Graduate,</w:t>
      </w:r>
      <w:r w:rsidR="00074C52">
        <w:t xml:space="preserve"> USTC / 2016 </w:t>
      </w:r>
    </w:p>
    <w:p w14:paraId="7C05A48D" w14:textId="49ABFECB" w:rsidR="00074C52" w:rsidRDefault="00C04CD9" w:rsidP="00074C52">
      <w:r>
        <w:t xml:space="preserve">  </w:t>
      </w:r>
      <w:r w:rsidR="00074C52" w:rsidRPr="0084382E">
        <w:t>Winner Algorithm, IEEE Congress on Evolutionary Computation</w:t>
      </w:r>
      <w:r w:rsidR="00074C52">
        <w:t xml:space="preserve"> / 2015</w:t>
      </w:r>
    </w:p>
    <w:p w14:paraId="1A764035" w14:textId="3ACC499D" w:rsidR="00074C52" w:rsidRDefault="00C04CD9" w:rsidP="00C04CD9">
      <w:pPr>
        <w:rPr>
          <w:rFonts w:asciiTheme="majorHAnsi" w:hAnsiTheme="majorHAnsi"/>
          <w:b/>
          <w:spacing w:val="21"/>
          <w:sz w:val="26"/>
        </w:rPr>
      </w:pPr>
      <w:r>
        <w:t xml:space="preserve">  </w:t>
      </w:r>
      <w:r w:rsidR="00074C52" w:rsidRPr="0084382E">
        <w:t>Tencent Innovation Scholarship</w:t>
      </w:r>
      <w:r w:rsidR="00074C52">
        <w:t xml:space="preserve"> / 2014</w:t>
      </w:r>
    </w:p>
    <w:p w14:paraId="48B51132" w14:textId="0FDC88BC" w:rsidR="00712D34" w:rsidRPr="00712D34" w:rsidRDefault="00712D34" w:rsidP="00712D34">
      <w:pPr>
        <w:spacing w:before="240" w:after="120"/>
        <w:rPr>
          <w:rFonts w:asciiTheme="majorHAnsi" w:hAnsiTheme="majorHAnsi"/>
          <w:b/>
          <w:spacing w:val="21"/>
          <w:sz w:val="26"/>
        </w:rPr>
      </w:pPr>
      <w:r>
        <w:rPr>
          <w:rFonts w:asciiTheme="majorHAnsi" w:hAnsiTheme="majorHAnsi"/>
          <w:b/>
          <w:spacing w:val="21"/>
          <w:sz w:val="26"/>
        </w:rPr>
        <w:t>SKILLS &amp; RELEVANT COURSEWORK</w:t>
      </w:r>
    </w:p>
    <w:p w14:paraId="656196E9" w14:textId="4F34E7F6" w:rsidR="00712D34" w:rsidRDefault="00C04CD9" w:rsidP="00712D34">
      <w:pPr>
        <w:spacing w:after="120"/>
        <w:ind w:right="14"/>
      </w:pPr>
      <w:r>
        <w:t xml:space="preserve">  </w:t>
      </w:r>
      <w:r w:rsidR="00712D34">
        <w:t>Programming language: C, C</w:t>
      </w:r>
      <w:r w:rsidR="000A2CF8">
        <w:t>++</w:t>
      </w:r>
      <w:r w:rsidR="00712D34">
        <w:t xml:space="preserve">, Python, Java. </w:t>
      </w:r>
    </w:p>
    <w:p w14:paraId="410F7D15" w14:textId="1E5A508B" w:rsidR="00744294" w:rsidRDefault="00C04CD9" w:rsidP="00F12302">
      <w:pPr>
        <w:spacing w:after="120"/>
        <w:ind w:right="14"/>
      </w:pPr>
      <w:r>
        <w:t xml:space="preserve">  C</w:t>
      </w:r>
      <w:r w:rsidR="00712D34">
        <w:t xml:space="preserve">oursework: operating system, distributed system, </w:t>
      </w:r>
      <w:r>
        <w:t xml:space="preserve">computer architecture, </w:t>
      </w:r>
      <w:r w:rsidR="000A2CF8">
        <w:t>database.</w:t>
      </w:r>
    </w:p>
    <w:sectPr w:rsidR="00744294" w:rsidSect="00C956AB">
      <w:headerReference w:type="default" r:id="rId10"/>
      <w:footerReference w:type="default" r:id="rId11"/>
      <w:headerReference w:type="first" r:id="rId12"/>
      <w:pgSz w:w="12240" w:h="15840"/>
      <w:pgMar w:top="1656" w:right="1080" w:bottom="1440" w:left="1080" w:header="432" w:footer="720" w:gutter="0"/>
      <w:cols w:space="4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E1FF6" w14:textId="77777777" w:rsidR="000432CF" w:rsidRDefault="000432CF">
      <w:pPr>
        <w:spacing w:after="0" w:line="240" w:lineRule="auto"/>
      </w:pPr>
      <w:r>
        <w:separator/>
      </w:r>
    </w:p>
  </w:endnote>
  <w:endnote w:type="continuationSeparator" w:id="0">
    <w:p w14:paraId="12848FFF" w14:textId="77777777" w:rsidR="000432CF" w:rsidRDefault="0004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09FCA" w14:textId="77777777" w:rsidR="0014489A" w:rsidRDefault="003818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DB84" w14:textId="77777777" w:rsidR="000432CF" w:rsidRDefault="000432CF">
      <w:pPr>
        <w:spacing w:after="0" w:line="240" w:lineRule="auto"/>
      </w:pPr>
      <w:r>
        <w:separator/>
      </w:r>
    </w:p>
  </w:footnote>
  <w:footnote w:type="continuationSeparator" w:id="0">
    <w:p w14:paraId="2C20CFC0" w14:textId="77777777" w:rsidR="000432CF" w:rsidRDefault="00043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7D37C" w14:textId="77777777" w:rsidR="0014489A" w:rsidRDefault="0038189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DA55AF0" wp14:editId="3B9E861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8625A9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13DF" w14:textId="77777777" w:rsidR="0014489A" w:rsidRDefault="0038189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8B4FE9" wp14:editId="3A858DE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A344327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570908">
    <w:abstractNumId w:val="9"/>
  </w:num>
  <w:num w:numId="2" w16cid:durableId="1570844904">
    <w:abstractNumId w:val="7"/>
  </w:num>
  <w:num w:numId="3" w16cid:durableId="1259413837">
    <w:abstractNumId w:val="6"/>
  </w:num>
  <w:num w:numId="4" w16cid:durableId="1005935271">
    <w:abstractNumId w:val="5"/>
  </w:num>
  <w:num w:numId="5" w16cid:durableId="724304233">
    <w:abstractNumId w:val="4"/>
  </w:num>
  <w:num w:numId="6" w16cid:durableId="1223518482">
    <w:abstractNumId w:val="8"/>
  </w:num>
  <w:num w:numId="7" w16cid:durableId="1124352836">
    <w:abstractNumId w:val="3"/>
  </w:num>
  <w:num w:numId="8" w16cid:durableId="127822104">
    <w:abstractNumId w:val="2"/>
  </w:num>
  <w:num w:numId="9" w16cid:durableId="903031710">
    <w:abstractNumId w:val="1"/>
  </w:num>
  <w:num w:numId="10" w16cid:durableId="164438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94"/>
    <w:rsid w:val="000132B5"/>
    <w:rsid w:val="000215E9"/>
    <w:rsid w:val="000432CF"/>
    <w:rsid w:val="00046CFA"/>
    <w:rsid w:val="00053321"/>
    <w:rsid w:val="0005366C"/>
    <w:rsid w:val="00074C52"/>
    <w:rsid w:val="00087A6D"/>
    <w:rsid w:val="00095AD2"/>
    <w:rsid w:val="000A2CF8"/>
    <w:rsid w:val="000B508E"/>
    <w:rsid w:val="000E09DE"/>
    <w:rsid w:val="0014489A"/>
    <w:rsid w:val="00152EE2"/>
    <w:rsid w:val="00191C4A"/>
    <w:rsid w:val="001A248E"/>
    <w:rsid w:val="001F2DF2"/>
    <w:rsid w:val="00211B4E"/>
    <w:rsid w:val="00254895"/>
    <w:rsid w:val="0026098A"/>
    <w:rsid w:val="00264949"/>
    <w:rsid w:val="002B14C4"/>
    <w:rsid w:val="002B5A4F"/>
    <w:rsid w:val="002B5B86"/>
    <w:rsid w:val="00303714"/>
    <w:rsid w:val="00342FB7"/>
    <w:rsid w:val="003627AE"/>
    <w:rsid w:val="00362A61"/>
    <w:rsid w:val="003722DB"/>
    <w:rsid w:val="00381897"/>
    <w:rsid w:val="00394AAB"/>
    <w:rsid w:val="003C4D24"/>
    <w:rsid w:val="003D030A"/>
    <w:rsid w:val="003D284F"/>
    <w:rsid w:val="003F2C7B"/>
    <w:rsid w:val="003F420B"/>
    <w:rsid w:val="00405F50"/>
    <w:rsid w:val="004359A8"/>
    <w:rsid w:val="00443112"/>
    <w:rsid w:val="00446A28"/>
    <w:rsid w:val="0045108D"/>
    <w:rsid w:val="0046747E"/>
    <w:rsid w:val="00491AF1"/>
    <w:rsid w:val="00494092"/>
    <w:rsid w:val="004C0B75"/>
    <w:rsid w:val="004D2F9B"/>
    <w:rsid w:val="004D63C2"/>
    <w:rsid w:val="00531A4A"/>
    <w:rsid w:val="005426AA"/>
    <w:rsid w:val="005D61EE"/>
    <w:rsid w:val="005F3A13"/>
    <w:rsid w:val="0062104B"/>
    <w:rsid w:val="00635FC0"/>
    <w:rsid w:val="00647A8E"/>
    <w:rsid w:val="0066754D"/>
    <w:rsid w:val="006775A2"/>
    <w:rsid w:val="006847E3"/>
    <w:rsid w:val="006A40A2"/>
    <w:rsid w:val="006D420C"/>
    <w:rsid w:val="006E121F"/>
    <w:rsid w:val="006E3A19"/>
    <w:rsid w:val="006F378E"/>
    <w:rsid w:val="00712D34"/>
    <w:rsid w:val="00744294"/>
    <w:rsid w:val="007445C7"/>
    <w:rsid w:val="00781833"/>
    <w:rsid w:val="007A4247"/>
    <w:rsid w:val="007A4CE1"/>
    <w:rsid w:val="007A685C"/>
    <w:rsid w:val="007D79B5"/>
    <w:rsid w:val="007E2C73"/>
    <w:rsid w:val="007F3D58"/>
    <w:rsid w:val="007F6911"/>
    <w:rsid w:val="007F71E5"/>
    <w:rsid w:val="008106D3"/>
    <w:rsid w:val="00830240"/>
    <w:rsid w:val="00836649"/>
    <w:rsid w:val="0084382E"/>
    <w:rsid w:val="008633AE"/>
    <w:rsid w:val="0086501C"/>
    <w:rsid w:val="008B5B07"/>
    <w:rsid w:val="008D5718"/>
    <w:rsid w:val="0095100C"/>
    <w:rsid w:val="0096326F"/>
    <w:rsid w:val="00991649"/>
    <w:rsid w:val="00991C36"/>
    <w:rsid w:val="009932C3"/>
    <w:rsid w:val="009C1044"/>
    <w:rsid w:val="009D08F0"/>
    <w:rsid w:val="00A4067D"/>
    <w:rsid w:val="00A50062"/>
    <w:rsid w:val="00A84D51"/>
    <w:rsid w:val="00AA3887"/>
    <w:rsid w:val="00AF0D9A"/>
    <w:rsid w:val="00AF79B0"/>
    <w:rsid w:val="00B25703"/>
    <w:rsid w:val="00B62C91"/>
    <w:rsid w:val="00B74560"/>
    <w:rsid w:val="00B80820"/>
    <w:rsid w:val="00B83B16"/>
    <w:rsid w:val="00B94F1F"/>
    <w:rsid w:val="00BA21D3"/>
    <w:rsid w:val="00C04CD9"/>
    <w:rsid w:val="00C604FE"/>
    <w:rsid w:val="00C956AB"/>
    <w:rsid w:val="00CB0DBF"/>
    <w:rsid w:val="00CB13C9"/>
    <w:rsid w:val="00CC041E"/>
    <w:rsid w:val="00CC424A"/>
    <w:rsid w:val="00CD218F"/>
    <w:rsid w:val="00CD49B0"/>
    <w:rsid w:val="00CF7D64"/>
    <w:rsid w:val="00D4641C"/>
    <w:rsid w:val="00D9329C"/>
    <w:rsid w:val="00DB0B62"/>
    <w:rsid w:val="00DF259B"/>
    <w:rsid w:val="00E126F4"/>
    <w:rsid w:val="00E132F7"/>
    <w:rsid w:val="00E21E7C"/>
    <w:rsid w:val="00E418FA"/>
    <w:rsid w:val="00E67E90"/>
    <w:rsid w:val="00E728CC"/>
    <w:rsid w:val="00F12302"/>
    <w:rsid w:val="00F33E70"/>
    <w:rsid w:val="00F35337"/>
    <w:rsid w:val="00F409BD"/>
    <w:rsid w:val="00F47DEC"/>
    <w:rsid w:val="00F6553E"/>
    <w:rsid w:val="00F81EBC"/>
    <w:rsid w:val="00FA5DFC"/>
    <w:rsid w:val="00FB5E91"/>
    <w:rsid w:val="00F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A11B0D"/>
  <w15:chartTrackingRefBased/>
  <w15:docId w15:val="{DD2E1034-21C1-124C-82AC-82B1ABB6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D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32C3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2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2C3"/>
    <w:rPr>
      <w:color w:val="A65E8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6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4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3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wu@cs.wisc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ages.cs.wisc.edu/~kanw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carlet/Library/Containers/com.microsoft.Word/Data/Library/Application%20Support/Microsoft/Office/16.0/DTS/en-US%7b5FE5066A-5962-5A44-963D-99FA23F462EB%7d/%7bD436730E-86A4-804B-82AF-D1A58293EE4A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CA5C8-662B-D142-BE9F-74CF6AE2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{D436730E-86A4-804B-82AF-D1A58293EE4A}tf10002079.dotx</Template>
  <TotalTime>33</TotalTime>
  <Pages>2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 WU</cp:lastModifiedBy>
  <cp:revision>6</cp:revision>
  <cp:lastPrinted>2022-03-01T23:14:00Z</cp:lastPrinted>
  <dcterms:created xsi:type="dcterms:W3CDTF">2022-03-01T23:04:00Z</dcterms:created>
  <dcterms:modified xsi:type="dcterms:W3CDTF">2022-04-25T18:40:00Z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